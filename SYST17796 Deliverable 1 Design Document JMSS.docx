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FFCB6" w14:textId="77777777" w:rsidR="00162F72" w:rsidRPr="00992CB3" w:rsidRDefault="0073326A" w:rsidP="00992CB3">
      <w:pPr>
        <w:pStyle w:val="Title"/>
        <w:pBdr>
          <w:left w:val="double" w:sz="18" w:space="18" w:color="1F4E79" w:themeColor="accent1" w:themeShade="80"/>
        </w:pBdr>
        <w:rPr>
          <w:sz w:val="32"/>
          <w:szCs w:val="16"/>
        </w:rPr>
      </w:pPr>
      <w:r w:rsidRPr="00992CB3">
        <w:rPr>
          <w:sz w:val="32"/>
          <w:szCs w:val="16"/>
        </w:rPr>
        <w:t xml:space="preserve">syst 17796 Deliverable 1 </w:t>
      </w:r>
    </w:p>
    <w:p w14:paraId="5CD5391B" w14:textId="77777777" w:rsidR="00992CB3" w:rsidRDefault="0073326A" w:rsidP="00992CB3">
      <w:pPr>
        <w:pStyle w:val="Title"/>
        <w:pBdr>
          <w:left w:val="double" w:sz="18" w:space="18" w:color="1F4E79" w:themeColor="accent1" w:themeShade="80"/>
        </w:pBdr>
        <w:rPr>
          <w:color w:val="F3866C" w:themeColor="accent4"/>
          <w:sz w:val="32"/>
          <w:szCs w:val="16"/>
        </w:rPr>
      </w:pPr>
      <w:r w:rsidRPr="00992CB3">
        <w:rPr>
          <w:color w:val="F3866C" w:themeColor="accent4"/>
          <w:sz w:val="32"/>
          <w:szCs w:val="16"/>
        </w:rPr>
        <w:t>design document template</w:t>
      </w:r>
    </w:p>
    <w:p w14:paraId="29CA0C08" w14:textId="2890FA0B" w:rsidR="00C85870" w:rsidRPr="00992CB3" w:rsidRDefault="00735866" w:rsidP="00992CB3">
      <w:pPr>
        <w:pStyle w:val="Title"/>
        <w:pBdr>
          <w:left w:val="double" w:sz="18" w:space="18" w:color="1F4E79" w:themeColor="accent1" w:themeShade="80"/>
        </w:pBdr>
        <w:rPr>
          <w:sz w:val="32"/>
          <w:szCs w:val="16"/>
        </w:rPr>
      </w:pPr>
      <w:r w:rsidRPr="00162F72">
        <w:rPr>
          <w:color w:val="F3866C" w:themeColor="accent4"/>
        </w:rPr>
        <w:t>Overview</w:t>
      </w:r>
    </w:p>
    <w:p w14:paraId="473C57A9" w14:textId="77777777" w:rsidR="00C85870" w:rsidRDefault="00735866">
      <w:pPr>
        <w:pStyle w:val="Heading2"/>
      </w:pPr>
      <w:r>
        <w:t>Project Background and Description</w:t>
      </w:r>
    </w:p>
    <w:p w14:paraId="259DAE1F" w14:textId="77777777" w:rsidR="00643377" w:rsidRDefault="0073326A">
      <w:pPr>
        <w:rPr>
          <w:b/>
          <w:bCs/>
          <w:i/>
          <w:iCs/>
        </w:rPr>
      </w:pPr>
      <w:r w:rsidRPr="00B54F5A">
        <w:rPr>
          <w:b/>
          <w:bCs/>
          <w:i/>
          <w:iCs/>
        </w:rPr>
        <w:t>Describe the project goals and final vision. Include a brief description of how to play the game you have chosen and a reference to the rules of the game you have chosen.</w:t>
      </w:r>
    </w:p>
    <w:p w14:paraId="70FBD68B" w14:textId="2D2DA598" w:rsidR="00C85870" w:rsidRPr="00B54F5A" w:rsidRDefault="0073326A">
      <w:pPr>
        <w:rPr>
          <w:b/>
          <w:bCs/>
          <w:i/>
          <w:iCs/>
        </w:rPr>
      </w:pPr>
      <w:r w:rsidRPr="00B54F5A">
        <w:rPr>
          <w:b/>
          <w:bCs/>
          <w:i/>
          <w:iCs/>
        </w:rPr>
        <w:t xml:space="preserve">Also describe the current starting base code. Use technical terms to describe the code including what language it is written in, any patterns you can </w:t>
      </w:r>
      <w:r w:rsidR="00992CB3" w:rsidRPr="00B54F5A">
        <w:rPr>
          <w:b/>
          <w:bCs/>
          <w:i/>
          <w:iCs/>
        </w:rPr>
        <w:t>see,</w:t>
      </w:r>
      <w:r w:rsidRPr="00B54F5A">
        <w:rPr>
          <w:b/>
          <w:bCs/>
          <w:i/>
          <w:iCs/>
        </w:rPr>
        <w:t xml:space="preserve"> and any coding conventions used.</w:t>
      </w:r>
    </w:p>
    <w:p w14:paraId="3BD217B3" w14:textId="77777777" w:rsidR="00643377" w:rsidRDefault="00992CB3" w:rsidP="000D3D56">
      <w:pPr>
        <w:spacing w:line="240" w:lineRule="auto"/>
        <w:rPr>
          <w:rFonts w:cstheme="minorHAnsi"/>
          <w:sz w:val="20"/>
        </w:rPr>
      </w:pPr>
      <w:r w:rsidRPr="00C237EA">
        <w:rPr>
          <w:rFonts w:cstheme="minorHAnsi"/>
          <w:sz w:val="20"/>
        </w:rPr>
        <w:t>The Project initiated to create a version of the card game called Go-fish. The goal of the project is the emulation of most of the game rules. The objective is to have the players play the program and feel it is as close to the real game and edit out all bugs as much as possible, to have a near perfect experience of Go-fish is the final vision of this endeavor.</w:t>
      </w:r>
    </w:p>
    <w:p w14:paraId="5832972D" w14:textId="1F0C468C" w:rsidR="00C237EA" w:rsidRPr="00C237EA" w:rsidRDefault="00C237EA" w:rsidP="000D3D56">
      <w:pPr>
        <w:spacing w:line="240" w:lineRule="auto"/>
        <w:rPr>
          <w:sz w:val="20"/>
        </w:rPr>
      </w:pPr>
      <w:r w:rsidRPr="00C237EA">
        <w:rPr>
          <w:sz w:val="20"/>
        </w:rPr>
        <w:t xml:space="preserve">To Win at Go-fish the </w:t>
      </w:r>
      <w:r w:rsidRPr="00C237EA">
        <w:rPr>
          <w:rStyle w:val="hgkelc"/>
          <w:sz w:val="20"/>
          <w:lang w:val="en"/>
        </w:rPr>
        <w:t xml:space="preserve"> player gets a set of four matching cards, they must lay down the matched set immediately in full view of the other players.</w:t>
      </w:r>
    </w:p>
    <w:p w14:paraId="016E4FD3" w14:textId="05E40EC3" w:rsidR="00643377" w:rsidRPr="00C237EA" w:rsidRDefault="00992CB3" w:rsidP="000D3D56">
      <w:pPr>
        <w:spacing w:line="240" w:lineRule="auto"/>
        <w:rPr>
          <w:i/>
          <w:iCs/>
          <w:sz w:val="20"/>
          <w:highlight w:val="yellow"/>
        </w:rPr>
      </w:pPr>
      <w:r w:rsidRPr="00C237EA">
        <w:rPr>
          <w:rFonts w:cstheme="minorHAnsi"/>
          <w:sz w:val="20"/>
        </w:rPr>
        <w:t xml:space="preserve">The Card game </w:t>
      </w:r>
      <w:r w:rsidR="00E97247" w:rsidRPr="00C237EA">
        <w:rPr>
          <w:rFonts w:cstheme="minorHAnsi"/>
          <w:sz w:val="20"/>
        </w:rPr>
        <w:t>Go-fish</w:t>
      </w:r>
      <w:r w:rsidRPr="00C237EA">
        <w:rPr>
          <w:rFonts w:cstheme="minorHAnsi"/>
          <w:sz w:val="20"/>
        </w:rPr>
        <w:t xml:space="preserve"> is played by </w:t>
      </w:r>
      <w:r w:rsidR="00E97247" w:rsidRPr="00C237EA">
        <w:rPr>
          <w:rFonts w:cstheme="minorHAnsi"/>
          <w:sz w:val="20"/>
        </w:rPr>
        <w:t>multiple</w:t>
      </w:r>
      <w:r w:rsidR="008450E7" w:rsidRPr="00C237EA">
        <w:rPr>
          <w:rFonts w:cstheme="minorHAnsi"/>
          <w:sz w:val="20"/>
        </w:rPr>
        <w:t xml:space="preserve"> players</w:t>
      </w:r>
      <w:r w:rsidRPr="00C237EA">
        <w:rPr>
          <w:rFonts w:cstheme="minorHAnsi"/>
          <w:sz w:val="20"/>
        </w:rPr>
        <w:t xml:space="preserve">, </w:t>
      </w:r>
      <w:r w:rsidR="00E97247" w:rsidRPr="00C237EA">
        <w:rPr>
          <w:rFonts w:cstheme="minorHAnsi"/>
          <w:sz w:val="20"/>
        </w:rPr>
        <w:t xml:space="preserve">the </w:t>
      </w:r>
      <w:r w:rsidRPr="00C237EA">
        <w:rPr>
          <w:rFonts w:cstheme="minorHAnsi"/>
          <w:sz w:val="20"/>
        </w:rPr>
        <w:t>regular</w:t>
      </w:r>
      <w:r w:rsidR="008450E7" w:rsidRPr="00C237EA">
        <w:rPr>
          <w:rFonts w:cstheme="minorHAnsi"/>
          <w:sz w:val="20"/>
        </w:rPr>
        <w:t xml:space="preserve"> size of</w:t>
      </w:r>
      <w:r w:rsidRPr="00C237EA">
        <w:rPr>
          <w:rFonts w:cstheme="minorHAnsi"/>
          <w:sz w:val="20"/>
        </w:rPr>
        <w:t xml:space="preserve"> 52 card</w:t>
      </w:r>
      <w:r w:rsidR="008450E7" w:rsidRPr="00C237EA">
        <w:rPr>
          <w:rFonts w:cstheme="minorHAnsi"/>
          <w:sz w:val="20"/>
        </w:rPr>
        <w:t>s</w:t>
      </w:r>
      <w:r w:rsidRPr="00C237EA">
        <w:rPr>
          <w:rFonts w:cstheme="minorHAnsi"/>
          <w:sz w:val="20"/>
        </w:rPr>
        <w:t xml:space="preserve"> deck </w:t>
      </w:r>
      <w:r w:rsidR="00E97247" w:rsidRPr="00C237EA">
        <w:rPr>
          <w:rFonts w:cstheme="minorHAnsi"/>
          <w:sz w:val="20"/>
        </w:rPr>
        <w:t>is categorized</w:t>
      </w:r>
      <w:r w:rsidRPr="00C237EA">
        <w:rPr>
          <w:rFonts w:cstheme="minorHAnsi"/>
          <w:sz w:val="20"/>
        </w:rPr>
        <w:t xml:space="preserve"> into 4 differing suits: (</w:t>
      </w:r>
      <w:r w:rsidR="000D3D56" w:rsidRPr="00C237EA">
        <w:rPr>
          <w:rStyle w:val="pl-c1"/>
          <w:rFonts w:cstheme="minorHAnsi"/>
          <w:sz w:val="20"/>
        </w:rPr>
        <w:t>clubs</w:t>
      </w:r>
      <w:r w:rsidR="000D3D56" w:rsidRPr="00C237EA">
        <w:rPr>
          <w:rStyle w:val="blob-code-inner"/>
          <w:rFonts w:cstheme="minorHAnsi"/>
          <w:sz w:val="20"/>
        </w:rPr>
        <w:t xml:space="preserve">, </w:t>
      </w:r>
      <w:r w:rsidR="000D3D56" w:rsidRPr="00C237EA">
        <w:rPr>
          <w:rStyle w:val="pl-c1"/>
          <w:rFonts w:cstheme="minorHAnsi"/>
          <w:sz w:val="20"/>
        </w:rPr>
        <w:t>diamonds</w:t>
      </w:r>
      <w:r w:rsidR="000D3D56" w:rsidRPr="00C237EA">
        <w:rPr>
          <w:rStyle w:val="blob-code-inner"/>
          <w:rFonts w:cstheme="minorHAnsi"/>
          <w:sz w:val="20"/>
        </w:rPr>
        <w:t xml:space="preserve">, </w:t>
      </w:r>
      <w:r w:rsidR="000D3D56" w:rsidRPr="00C237EA">
        <w:rPr>
          <w:rStyle w:val="pl-c1"/>
          <w:rFonts w:cstheme="minorHAnsi"/>
          <w:sz w:val="20"/>
        </w:rPr>
        <w:t>hearts</w:t>
      </w:r>
      <w:r w:rsidR="000D3D56" w:rsidRPr="00C237EA">
        <w:rPr>
          <w:rStyle w:val="blob-code-inner"/>
          <w:rFonts w:cstheme="minorHAnsi"/>
          <w:sz w:val="20"/>
        </w:rPr>
        <w:t xml:space="preserve">, </w:t>
      </w:r>
      <w:r w:rsidR="000D3D56" w:rsidRPr="00C237EA">
        <w:rPr>
          <w:rStyle w:val="pl-c1"/>
          <w:rFonts w:cstheme="minorHAnsi"/>
          <w:sz w:val="20"/>
        </w:rPr>
        <w:t>spades</w:t>
      </w:r>
      <w:r w:rsidRPr="00C237EA">
        <w:rPr>
          <w:rFonts w:cstheme="minorHAnsi"/>
          <w:sz w:val="20"/>
        </w:rPr>
        <w:t xml:space="preserve">). </w:t>
      </w:r>
      <w:r w:rsidR="000D3D56" w:rsidRPr="00C237EA">
        <w:rPr>
          <w:rFonts w:cstheme="minorHAnsi"/>
          <w:sz w:val="20"/>
        </w:rPr>
        <w:t xml:space="preserve">Each suit has a ranking system, the ranks are as follows </w:t>
      </w:r>
      <w:r w:rsidR="000D3D56" w:rsidRPr="00C237EA">
        <w:rPr>
          <w:rStyle w:val="pl-c1"/>
          <w:rFonts w:cstheme="minorHAnsi"/>
          <w:sz w:val="20"/>
        </w:rPr>
        <w:t>ace</w:t>
      </w:r>
      <w:r w:rsidR="000D3D56" w:rsidRPr="00C237EA">
        <w:rPr>
          <w:rStyle w:val="blob-code-inner"/>
          <w:rFonts w:cstheme="minorHAnsi"/>
          <w:sz w:val="20"/>
        </w:rPr>
        <w:t xml:space="preserve">, </w:t>
      </w:r>
      <w:r w:rsidR="000D3D56" w:rsidRPr="00C237EA">
        <w:rPr>
          <w:rStyle w:val="pl-c1"/>
          <w:rFonts w:cstheme="minorHAnsi"/>
          <w:sz w:val="20"/>
        </w:rPr>
        <w:t>two</w:t>
      </w:r>
      <w:r w:rsidR="000D3D56" w:rsidRPr="00C237EA">
        <w:rPr>
          <w:rStyle w:val="blob-code-inner"/>
          <w:rFonts w:cstheme="minorHAnsi"/>
          <w:sz w:val="20"/>
        </w:rPr>
        <w:t xml:space="preserve">, </w:t>
      </w:r>
      <w:r w:rsidR="000D3D56" w:rsidRPr="00C237EA">
        <w:rPr>
          <w:rStyle w:val="pl-c1"/>
          <w:rFonts w:cstheme="minorHAnsi"/>
          <w:sz w:val="20"/>
        </w:rPr>
        <w:t>three</w:t>
      </w:r>
      <w:r w:rsidR="000D3D56" w:rsidRPr="00C237EA">
        <w:rPr>
          <w:rStyle w:val="blob-code-inner"/>
          <w:rFonts w:cstheme="minorHAnsi"/>
          <w:sz w:val="20"/>
        </w:rPr>
        <w:t xml:space="preserve">, </w:t>
      </w:r>
      <w:r w:rsidR="000D3D56" w:rsidRPr="00C237EA">
        <w:rPr>
          <w:rStyle w:val="pl-c1"/>
          <w:rFonts w:cstheme="minorHAnsi"/>
          <w:sz w:val="20"/>
        </w:rPr>
        <w:t>four</w:t>
      </w:r>
      <w:r w:rsidR="000D3D56" w:rsidRPr="00C237EA">
        <w:rPr>
          <w:rStyle w:val="blob-code-inner"/>
          <w:rFonts w:cstheme="minorHAnsi"/>
          <w:sz w:val="20"/>
        </w:rPr>
        <w:t xml:space="preserve">, </w:t>
      </w:r>
      <w:r w:rsidR="000D3D56" w:rsidRPr="00C237EA">
        <w:rPr>
          <w:rStyle w:val="pl-c1"/>
          <w:rFonts w:cstheme="minorHAnsi"/>
          <w:sz w:val="20"/>
        </w:rPr>
        <w:t>five</w:t>
      </w:r>
      <w:r w:rsidR="000D3D56" w:rsidRPr="00C237EA">
        <w:rPr>
          <w:rStyle w:val="blob-code-inner"/>
          <w:rFonts w:cstheme="minorHAnsi"/>
          <w:sz w:val="20"/>
        </w:rPr>
        <w:t xml:space="preserve">, </w:t>
      </w:r>
      <w:r w:rsidR="000D3D56" w:rsidRPr="00C237EA">
        <w:rPr>
          <w:rStyle w:val="pl-c1"/>
          <w:rFonts w:cstheme="minorHAnsi"/>
          <w:sz w:val="20"/>
        </w:rPr>
        <w:t>six</w:t>
      </w:r>
      <w:r w:rsidR="000D3D56" w:rsidRPr="00C237EA">
        <w:rPr>
          <w:rStyle w:val="blob-code-inner"/>
          <w:rFonts w:cstheme="minorHAnsi"/>
          <w:sz w:val="20"/>
        </w:rPr>
        <w:t xml:space="preserve">, </w:t>
      </w:r>
      <w:r w:rsidR="000D3D56" w:rsidRPr="00C237EA">
        <w:rPr>
          <w:rStyle w:val="pl-c1"/>
          <w:rFonts w:cstheme="minorHAnsi"/>
          <w:sz w:val="20"/>
        </w:rPr>
        <w:t>seven</w:t>
      </w:r>
      <w:r w:rsidR="000D3D56" w:rsidRPr="00C237EA">
        <w:rPr>
          <w:rStyle w:val="blob-code-inner"/>
          <w:rFonts w:cstheme="minorHAnsi"/>
          <w:sz w:val="20"/>
        </w:rPr>
        <w:t xml:space="preserve">, </w:t>
      </w:r>
      <w:r w:rsidR="000D3D56" w:rsidRPr="00C237EA">
        <w:rPr>
          <w:rStyle w:val="pl-c1"/>
          <w:rFonts w:cstheme="minorHAnsi"/>
          <w:sz w:val="20"/>
        </w:rPr>
        <w:t>eight</w:t>
      </w:r>
      <w:r w:rsidR="000D3D56" w:rsidRPr="00C237EA">
        <w:rPr>
          <w:rStyle w:val="blob-code-inner"/>
          <w:rFonts w:cstheme="minorHAnsi"/>
          <w:sz w:val="20"/>
        </w:rPr>
        <w:t xml:space="preserve">, </w:t>
      </w:r>
      <w:r w:rsidR="000D3D56" w:rsidRPr="00C237EA">
        <w:rPr>
          <w:rStyle w:val="pl-c1"/>
          <w:rFonts w:cstheme="minorHAnsi"/>
          <w:sz w:val="20"/>
        </w:rPr>
        <w:t>nine</w:t>
      </w:r>
      <w:r w:rsidR="000D3D56" w:rsidRPr="00C237EA">
        <w:rPr>
          <w:rStyle w:val="blob-code-inner"/>
          <w:rFonts w:cstheme="minorHAnsi"/>
          <w:sz w:val="20"/>
        </w:rPr>
        <w:t xml:space="preserve">, </w:t>
      </w:r>
      <w:r w:rsidR="000D3D56" w:rsidRPr="00C237EA">
        <w:rPr>
          <w:rStyle w:val="pl-c1"/>
          <w:rFonts w:cstheme="minorHAnsi"/>
          <w:sz w:val="20"/>
        </w:rPr>
        <w:t>ten</w:t>
      </w:r>
      <w:r w:rsidR="000D3D56" w:rsidRPr="00C237EA">
        <w:rPr>
          <w:rStyle w:val="blob-code-inner"/>
          <w:rFonts w:cstheme="minorHAnsi"/>
          <w:sz w:val="20"/>
        </w:rPr>
        <w:t xml:space="preserve">, </w:t>
      </w:r>
      <w:r w:rsidR="000D3D56" w:rsidRPr="00C237EA">
        <w:rPr>
          <w:rStyle w:val="pl-c1"/>
          <w:rFonts w:cstheme="minorHAnsi"/>
          <w:sz w:val="20"/>
        </w:rPr>
        <w:t>Jack</w:t>
      </w:r>
      <w:r w:rsidR="000D3D56" w:rsidRPr="00C237EA">
        <w:rPr>
          <w:rStyle w:val="blob-code-inner"/>
          <w:rFonts w:cstheme="minorHAnsi"/>
          <w:sz w:val="20"/>
        </w:rPr>
        <w:t xml:space="preserve">, </w:t>
      </w:r>
      <w:r w:rsidR="00643377" w:rsidRPr="00C237EA">
        <w:rPr>
          <w:rStyle w:val="pl-c1"/>
          <w:rFonts w:cstheme="minorHAnsi"/>
          <w:sz w:val="20"/>
        </w:rPr>
        <w:t>Queen,</w:t>
      </w:r>
      <w:r w:rsidR="000D3D56" w:rsidRPr="00C237EA">
        <w:rPr>
          <w:rStyle w:val="pl-c1"/>
          <w:rFonts w:cstheme="minorHAnsi"/>
          <w:sz w:val="20"/>
        </w:rPr>
        <w:t xml:space="preserve"> </w:t>
      </w:r>
      <w:r w:rsidR="000D3D56" w:rsidRPr="00C237EA">
        <w:rPr>
          <w:rStyle w:val="blob-code-inner"/>
          <w:rFonts w:cstheme="minorHAnsi"/>
          <w:sz w:val="20"/>
        </w:rPr>
        <w:t xml:space="preserve">and </w:t>
      </w:r>
      <w:r w:rsidR="000D3D56" w:rsidRPr="00C237EA">
        <w:rPr>
          <w:rStyle w:val="pl-c1"/>
          <w:rFonts w:cstheme="minorHAnsi"/>
          <w:sz w:val="20"/>
        </w:rPr>
        <w:t>King.</w:t>
      </w:r>
      <w:r w:rsidRPr="00C237EA">
        <w:rPr>
          <w:i/>
          <w:iCs/>
          <w:sz w:val="20"/>
        </w:rPr>
        <w:t xml:space="preserve"> </w:t>
      </w:r>
    </w:p>
    <w:p w14:paraId="035C8517" w14:textId="04A16EF2" w:rsidR="00992CB3" w:rsidRPr="00C237EA" w:rsidRDefault="00F82DAB" w:rsidP="00992CB3">
      <w:pPr>
        <w:rPr>
          <w:b/>
          <w:bCs/>
          <w:i/>
          <w:iCs/>
          <w:sz w:val="20"/>
        </w:rPr>
      </w:pPr>
      <w:r w:rsidRPr="00C237EA">
        <w:rPr>
          <w:b/>
          <w:bCs/>
          <w:i/>
          <w:iCs/>
          <w:sz w:val="20"/>
        </w:rPr>
        <w:t>The</w:t>
      </w:r>
      <w:r w:rsidR="00992CB3" w:rsidRPr="00C237EA">
        <w:rPr>
          <w:b/>
          <w:bCs/>
          <w:i/>
          <w:iCs/>
          <w:sz w:val="20"/>
        </w:rPr>
        <w:t xml:space="preserve"> current starting base code. </w:t>
      </w:r>
    </w:p>
    <w:p w14:paraId="582A32F7" w14:textId="77777777" w:rsidR="004E479F" w:rsidRDefault="00992CB3" w:rsidP="00992CB3">
      <w:pPr>
        <w:rPr>
          <w:sz w:val="20"/>
        </w:rPr>
      </w:pPr>
      <w:r w:rsidRPr="00C237EA">
        <w:rPr>
          <w:sz w:val="20"/>
        </w:rPr>
        <w:t>The current base code has the following classes C</w:t>
      </w:r>
      <w:r w:rsidR="00643377" w:rsidRPr="00C237EA">
        <w:rPr>
          <w:sz w:val="20"/>
        </w:rPr>
        <w:t>ard</w:t>
      </w:r>
      <w:r w:rsidR="004E7B30">
        <w:rPr>
          <w:sz w:val="20"/>
        </w:rPr>
        <w:t>s</w:t>
      </w:r>
      <w:r w:rsidRPr="00C237EA">
        <w:rPr>
          <w:sz w:val="20"/>
        </w:rPr>
        <w:t xml:space="preserve">, </w:t>
      </w:r>
      <w:r w:rsidR="00643377" w:rsidRPr="00C237EA">
        <w:rPr>
          <w:sz w:val="20"/>
        </w:rPr>
        <w:t xml:space="preserve">PlayingCard </w:t>
      </w:r>
      <w:r w:rsidRPr="00C237EA">
        <w:rPr>
          <w:sz w:val="20"/>
        </w:rPr>
        <w:t>and finally P</w:t>
      </w:r>
      <w:r w:rsidR="00F82DAB" w:rsidRPr="00C237EA">
        <w:rPr>
          <w:sz w:val="20"/>
        </w:rPr>
        <w:t>layer</w:t>
      </w:r>
      <w:r w:rsidRPr="00C237EA">
        <w:rPr>
          <w:sz w:val="20"/>
        </w:rPr>
        <w:t>.</w:t>
      </w:r>
    </w:p>
    <w:p w14:paraId="2607C3DA" w14:textId="77777777" w:rsidR="004E479F" w:rsidRDefault="004E7B30" w:rsidP="00992CB3">
      <w:pPr>
        <w:rPr>
          <w:sz w:val="20"/>
        </w:rPr>
      </w:pPr>
      <w:r>
        <w:rPr>
          <w:sz w:val="20"/>
        </w:rPr>
        <w:t>Card</w:t>
      </w:r>
      <w:r w:rsidR="00992CB3" w:rsidRPr="00C237EA">
        <w:rPr>
          <w:sz w:val="20"/>
        </w:rPr>
        <w:t xml:space="preserve"> is </w:t>
      </w:r>
      <w:r w:rsidR="007B15B6" w:rsidRPr="00C237EA">
        <w:rPr>
          <w:sz w:val="20"/>
        </w:rPr>
        <w:t>an</w:t>
      </w:r>
      <w:r w:rsidR="00992CB3" w:rsidRPr="00C237EA">
        <w:rPr>
          <w:sz w:val="20"/>
        </w:rPr>
        <w:t xml:space="preserve"> abstract </w:t>
      </w:r>
      <w:r w:rsidR="00F82DAB" w:rsidRPr="00C237EA">
        <w:rPr>
          <w:sz w:val="20"/>
        </w:rPr>
        <w:t>class</w:t>
      </w:r>
      <w:r w:rsidR="00992CB3" w:rsidRPr="00C237EA">
        <w:rPr>
          <w:sz w:val="20"/>
        </w:rPr>
        <w:t xml:space="preserve"> which </w:t>
      </w:r>
      <w:r w:rsidR="00F82DAB" w:rsidRPr="00C237EA">
        <w:rPr>
          <w:sz w:val="20"/>
        </w:rPr>
        <w:t>may</w:t>
      </w:r>
      <w:r w:rsidR="00992CB3" w:rsidRPr="00C237EA">
        <w:rPr>
          <w:sz w:val="20"/>
        </w:rPr>
        <w:t xml:space="preserve"> </w:t>
      </w:r>
      <w:r w:rsidR="00F82DAB" w:rsidRPr="00C237EA">
        <w:rPr>
          <w:sz w:val="20"/>
        </w:rPr>
        <w:t>contain methods and fields</w:t>
      </w:r>
      <w:r w:rsidR="00992CB3" w:rsidRPr="00C237EA">
        <w:rPr>
          <w:sz w:val="20"/>
        </w:rPr>
        <w:t xml:space="preserve"> for the specific child classes.</w:t>
      </w:r>
      <w:r w:rsidR="00F82DAB" w:rsidRPr="00C237EA">
        <w:rPr>
          <w:sz w:val="20"/>
        </w:rPr>
        <w:t xml:space="preserve"> </w:t>
      </w:r>
    </w:p>
    <w:p w14:paraId="4EFD471B" w14:textId="03BD4190" w:rsidR="004E479F" w:rsidRDefault="004E479F" w:rsidP="00992CB3">
      <w:pPr>
        <w:rPr>
          <w:sz w:val="20"/>
        </w:rPr>
      </w:pPr>
      <w:r w:rsidRPr="00C237EA">
        <w:rPr>
          <w:sz w:val="20"/>
        </w:rPr>
        <w:t>PlayingCard</w:t>
      </w:r>
      <w:r w:rsidR="00992CB3" w:rsidRPr="00C237EA">
        <w:rPr>
          <w:sz w:val="20"/>
        </w:rPr>
        <w:t xml:space="preserve"> class </w:t>
      </w:r>
      <w:r w:rsidR="00F82DAB" w:rsidRPr="00C237EA">
        <w:rPr>
          <w:sz w:val="20"/>
        </w:rPr>
        <w:t>extends the abstract Card class.</w:t>
      </w:r>
    </w:p>
    <w:p w14:paraId="7164F449" w14:textId="12F152AC" w:rsidR="00992CB3" w:rsidRPr="00C237EA" w:rsidRDefault="00F82DAB" w:rsidP="00992CB3">
      <w:pPr>
        <w:rPr>
          <w:sz w:val="20"/>
        </w:rPr>
      </w:pPr>
      <w:r w:rsidRPr="00C237EA">
        <w:rPr>
          <w:sz w:val="20"/>
        </w:rPr>
        <w:t xml:space="preserve"> </w:t>
      </w:r>
      <w:r w:rsidR="00992CB3" w:rsidRPr="00C237EA">
        <w:rPr>
          <w:sz w:val="20"/>
        </w:rPr>
        <w:t>P</w:t>
      </w:r>
      <w:r w:rsidRPr="00C237EA">
        <w:rPr>
          <w:sz w:val="20"/>
        </w:rPr>
        <w:t>layer</w:t>
      </w:r>
      <w:r w:rsidR="00992CB3" w:rsidRPr="00C237EA">
        <w:rPr>
          <w:sz w:val="20"/>
        </w:rPr>
        <w:t xml:space="preserve"> class will be used to make a constructor that sets a unique id to the player after receiving the player credentials.</w:t>
      </w:r>
    </w:p>
    <w:p w14:paraId="08627EC5" w14:textId="77777777" w:rsidR="00C85870" w:rsidRDefault="00735866">
      <w:pPr>
        <w:pStyle w:val="Heading2"/>
      </w:pPr>
      <w:r>
        <w:t>Project Scope</w:t>
      </w:r>
    </w:p>
    <w:p w14:paraId="45A6112D" w14:textId="77777777" w:rsidR="0073326A" w:rsidRPr="00B54F5A" w:rsidRDefault="0073326A">
      <w:pPr>
        <w:rPr>
          <w:b/>
          <w:bCs/>
          <w:i/>
          <w:iCs/>
        </w:rPr>
      </w:pPr>
      <w:r w:rsidRPr="00B54F5A">
        <w:rPr>
          <w:b/>
          <w:bCs/>
          <w:i/>
          <w:iCs/>
        </w:rPr>
        <w:t>Describe the names and roles of each team member. Describe the technical scope of the project by talking about the interface and how you will know when the project is complete.</w:t>
      </w:r>
    </w:p>
    <w:p w14:paraId="55B89CFE" w14:textId="600D4646" w:rsidR="00465985" w:rsidRPr="007B15B6" w:rsidRDefault="00F82DAB" w:rsidP="00B54F5A">
      <w:pPr>
        <w:rPr>
          <w:sz w:val="20"/>
        </w:rPr>
      </w:pPr>
      <w:r w:rsidRPr="007B15B6">
        <w:rPr>
          <w:sz w:val="20"/>
        </w:rPr>
        <w:t xml:space="preserve">Our </w:t>
      </w:r>
      <w:r w:rsidR="00B54F5A" w:rsidRPr="007B15B6">
        <w:rPr>
          <w:sz w:val="20"/>
        </w:rPr>
        <w:t>team</w:t>
      </w:r>
      <w:r w:rsidRPr="007B15B6">
        <w:rPr>
          <w:sz w:val="20"/>
        </w:rPr>
        <w:t>, group 3</w:t>
      </w:r>
      <w:r w:rsidR="00B54F5A" w:rsidRPr="007B15B6">
        <w:rPr>
          <w:sz w:val="20"/>
        </w:rPr>
        <w:t xml:space="preserve"> </w:t>
      </w:r>
      <w:r w:rsidRPr="007B15B6">
        <w:rPr>
          <w:sz w:val="20"/>
        </w:rPr>
        <w:t>consists</w:t>
      </w:r>
      <w:r w:rsidR="00B32F65" w:rsidRPr="007B15B6">
        <w:rPr>
          <w:sz w:val="20"/>
        </w:rPr>
        <w:t xml:space="preserve"> of four </w:t>
      </w:r>
      <w:r w:rsidR="00B54F5A" w:rsidRPr="007B15B6">
        <w:rPr>
          <w:sz w:val="20"/>
        </w:rPr>
        <w:t>member</w:t>
      </w:r>
      <w:r w:rsidR="00B32F65" w:rsidRPr="007B15B6">
        <w:rPr>
          <w:sz w:val="20"/>
        </w:rPr>
        <w:t>s</w:t>
      </w:r>
      <w:r w:rsidRPr="007B15B6">
        <w:rPr>
          <w:sz w:val="20"/>
        </w:rPr>
        <w:t>,</w:t>
      </w:r>
      <w:r w:rsidR="007B15B6">
        <w:rPr>
          <w:sz w:val="20"/>
        </w:rPr>
        <w:t xml:space="preserve"> in the first phase</w:t>
      </w:r>
      <w:r w:rsidRPr="007B15B6">
        <w:rPr>
          <w:sz w:val="20"/>
        </w:rPr>
        <w:t xml:space="preserve"> </w:t>
      </w:r>
      <w:r w:rsidR="00465985" w:rsidRPr="007B15B6">
        <w:rPr>
          <w:sz w:val="20"/>
        </w:rPr>
        <w:t>Meet</w:t>
      </w:r>
      <w:r w:rsidR="007B15B6">
        <w:rPr>
          <w:sz w:val="20"/>
        </w:rPr>
        <w:t xml:space="preserve"> is tasked with handling the setting up the GitHub repository and ensuring the rest of team has access and are added as collaborators. Sojal is taken to the creation of the UML diagram assisted by the inputs and discussions of the rest of the group.</w:t>
      </w:r>
      <w:r w:rsidR="00465985" w:rsidRPr="007B15B6">
        <w:rPr>
          <w:sz w:val="20"/>
        </w:rPr>
        <w:t xml:space="preserve"> Sukan</w:t>
      </w:r>
      <w:r w:rsidR="007B15B6">
        <w:rPr>
          <w:sz w:val="20"/>
        </w:rPr>
        <w:t xml:space="preserve"> is tasked with completion of the</w:t>
      </w:r>
      <w:r w:rsidR="004E479F">
        <w:rPr>
          <w:sz w:val="20"/>
        </w:rPr>
        <w:t xml:space="preserve"> team contracts by all team members and</w:t>
      </w:r>
      <w:r w:rsidR="007B15B6">
        <w:rPr>
          <w:sz w:val="20"/>
        </w:rPr>
        <w:t xml:space="preserve"> design document and all parts that entail. The </w:t>
      </w:r>
      <w:r w:rsidR="00465985" w:rsidRPr="007B15B6">
        <w:rPr>
          <w:sz w:val="20"/>
        </w:rPr>
        <w:t>team lead</w:t>
      </w:r>
      <w:r w:rsidR="007B15B6">
        <w:rPr>
          <w:sz w:val="20"/>
        </w:rPr>
        <w:t xml:space="preserve">er </w:t>
      </w:r>
      <w:r w:rsidRPr="007B15B6">
        <w:rPr>
          <w:sz w:val="20"/>
        </w:rPr>
        <w:t>Jashanpreet</w:t>
      </w:r>
      <w:r w:rsidR="00B54F5A" w:rsidRPr="007B15B6">
        <w:rPr>
          <w:sz w:val="20"/>
        </w:rPr>
        <w:t xml:space="preserve"> will be leading the project</w:t>
      </w:r>
      <w:r w:rsidR="007B15B6">
        <w:rPr>
          <w:sz w:val="20"/>
        </w:rPr>
        <w:t xml:space="preserve"> and is shoulder most of the work when </w:t>
      </w:r>
      <w:r w:rsidR="004E479F">
        <w:rPr>
          <w:sz w:val="20"/>
        </w:rPr>
        <w:t>it</w:t>
      </w:r>
      <w:r w:rsidR="007B15B6">
        <w:rPr>
          <w:sz w:val="20"/>
        </w:rPr>
        <w:t xml:space="preserve"> comes to the logic of the initial base code</w:t>
      </w:r>
      <w:r w:rsidRPr="007B15B6">
        <w:rPr>
          <w:sz w:val="20"/>
        </w:rPr>
        <w:t xml:space="preserve"> </w:t>
      </w:r>
      <w:r w:rsidR="00B54F5A" w:rsidRPr="007B15B6">
        <w:rPr>
          <w:sz w:val="20"/>
        </w:rPr>
        <w:t>.</w:t>
      </w:r>
    </w:p>
    <w:p w14:paraId="3A8E9018" w14:textId="0983DE94" w:rsidR="00465985" w:rsidRPr="007B15B6" w:rsidRDefault="00B54F5A" w:rsidP="00B54F5A">
      <w:pPr>
        <w:rPr>
          <w:sz w:val="20"/>
        </w:rPr>
      </w:pPr>
      <w:r w:rsidRPr="007B15B6">
        <w:rPr>
          <w:sz w:val="20"/>
        </w:rPr>
        <w:t>The project is divided in to four phase</w:t>
      </w:r>
      <w:r w:rsidR="004E7B30" w:rsidRPr="007B15B6">
        <w:rPr>
          <w:sz w:val="20"/>
        </w:rPr>
        <w:t>:</w:t>
      </w:r>
    </w:p>
    <w:p w14:paraId="703D3022" w14:textId="5FFA5992" w:rsidR="00465985" w:rsidRPr="007B15B6" w:rsidRDefault="00465985" w:rsidP="00B54F5A">
      <w:pPr>
        <w:rPr>
          <w:sz w:val="20"/>
        </w:rPr>
      </w:pPr>
      <w:r w:rsidRPr="007B15B6">
        <w:rPr>
          <w:sz w:val="20"/>
        </w:rPr>
        <w:t xml:space="preserve">In </w:t>
      </w:r>
      <w:r w:rsidR="00B54F5A" w:rsidRPr="007B15B6">
        <w:rPr>
          <w:sz w:val="20"/>
        </w:rPr>
        <w:t>the first phase</w:t>
      </w:r>
      <w:r w:rsidR="004E7B30" w:rsidRPr="007B15B6">
        <w:rPr>
          <w:sz w:val="20"/>
        </w:rPr>
        <w:t xml:space="preserve"> re</w:t>
      </w:r>
      <w:r w:rsidR="00B54F5A" w:rsidRPr="007B15B6">
        <w:rPr>
          <w:sz w:val="20"/>
        </w:rPr>
        <w:t>quirements and responsibilit</w:t>
      </w:r>
      <w:r w:rsidR="004E7B30" w:rsidRPr="007B15B6">
        <w:rPr>
          <w:sz w:val="20"/>
        </w:rPr>
        <w:t>ies are determined. T</w:t>
      </w:r>
      <w:r w:rsidR="00B54F5A" w:rsidRPr="007B15B6">
        <w:rPr>
          <w:sz w:val="20"/>
        </w:rPr>
        <w:t xml:space="preserve">o </w:t>
      </w:r>
      <w:r w:rsidR="004E7B30" w:rsidRPr="007B15B6">
        <w:rPr>
          <w:sz w:val="20"/>
        </w:rPr>
        <w:t xml:space="preserve">ensure </w:t>
      </w:r>
      <w:r w:rsidR="00B54F5A" w:rsidRPr="007B15B6">
        <w:rPr>
          <w:sz w:val="20"/>
        </w:rPr>
        <w:t xml:space="preserve">the group members </w:t>
      </w:r>
      <w:r w:rsidR="004E7B30" w:rsidRPr="007B15B6">
        <w:rPr>
          <w:sz w:val="20"/>
        </w:rPr>
        <w:t xml:space="preserve">with their unique skills and knowledge have the appropriate tasks assigned to them a schedule is made to </w:t>
      </w:r>
      <w:r w:rsidR="004E7B30" w:rsidRPr="007B15B6">
        <w:rPr>
          <w:sz w:val="20"/>
        </w:rPr>
        <w:lastRenderedPageBreak/>
        <w:t>plan and accommodate the duration needed for each task</w:t>
      </w:r>
      <w:r w:rsidR="00B54F5A" w:rsidRPr="007B15B6">
        <w:rPr>
          <w:i/>
          <w:iCs/>
          <w:sz w:val="20"/>
        </w:rPr>
        <w:t xml:space="preserve"> </w:t>
      </w:r>
      <w:r w:rsidR="00B54F5A" w:rsidRPr="007B15B6">
        <w:rPr>
          <w:sz w:val="20"/>
        </w:rPr>
        <w:t>meet the current milestone withing the given deadline</w:t>
      </w:r>
      <w:r w:rsidR="004E479F" w:rsidRPr="007B15B6">
        <w:rPr>
          <w:sz w:val="20"/>
        </w:rPr>
        <w:t>.</w:t>
      </w:r>
    </w:p>
    <w:p w14:paraId="632E3E6F" w14:textId="258AAC3B" w:rsidR="00B54F5A" w:rsidRPr="004E479F" w:rsidRDefault="00B54F5A" w:rsidP="00B54F5A">
      <w:pPr>
        <w:rPr>
          <w:sz w:val="20"/>
          <w:szCs w:val="22"/>
        </w:rPr>
      </w:pPr>
      <w:r w:rsidRPr="004E479F">
        <w:rPr>
          <w:sz w:val="20"/>
          <w:szCs w:val="22"/>
        </w:rPr>
        <w:t>The project</w:t>
      </w:r>
      <w:r w:rsidR="004E479F" w:rsidRPr="004E479F">
        <w:rPr>
          <w:sz w:val="20"/>
          <w:szCs w:val="22"/>
        </w:rPr>
        <w:t>’</w:t>
      </w:r>
      <w:r w:rsidRPr="004E479F">
        <w:rPr>
          <w:sz w:val="20"/>
          <w:szCs w:val="22"/>
        </w:rPr>
        <w:t>s complet</w:t>
      </w:r>
      <w:r w:rsidR="004E479F" w:rsidRPr="004E479F">
        <w:rPr>
          <w:sz w:val="20"/>
          <w:szCs w:val="22"/>
        </w:rPr>
        <w:t>ion should be attained be Deliverable 3</w:t>
      </w:r>
      <w:r w:rsidRPr="004E479F">
        <w:rPr>
          <w:sz w:val="20"/>
          <w:szCs w:val="22"/>
        </w:rPr>
        <w:t xml:space="preserve"> </w:t>
      </w:r>
      <w:r w:rsidR="004E479F" w:rsidRPr="004E479F">
        <w:rPr>
          <w:sz w:val="20"/>
          <w:szCs w:val="22"/>
        </w:rPr>
        <w:t xml:space="preserve">and </w:t>
      </w:r>
      <w:r w:rsidR="004E479F">
        <w:rPr>
          <w:sz w:val="20"/>
          <w:szCs w:val="22"/>
        </w:rPr>
        <w:t>so the initial idea of the project’s completion is that if a</w:t>
      </w:r>
      <w:r w:rsidRPr="004E479F">
        <w:rPr>
          <w:sz w:val="20"/>
          <w:szCs w:val="22"/>
        </w:rPr>
        <w:t xml:space="preserve"> player can finish their rounds as many times as the</w:t>
      </w:r>
      <w:r w:rsidR="004E479F">
        <w:rPr>
          <w:sz w:val="20"/>
          <w:szCs w:val="22"/>
        </w:rPr>
        <w:t>y</w:t>
      </w:r>
      <w:r w:rsidRPr="004E479F">
        <w:rPr>
          <w:sz w:val="20"/>
          <w:szCs w:val="22"/>
        </w:rPr>
        <w:t xml:space="preserve"> desire without any </w:t>
      </w:r>
      <w:r w:rsidR="004E479F">
        <w:rPr>
          <w:sz w:val="20"/>
          <w:szCs w:val="22"/>
        </w:rPr>
        <w:t xml:space="preserve">exception’s </w:t>
      </w:r>
      <w:r w:rsidRPr="004E479F">
        <w:rPr>
          <w:sz w:val="20"/>
          <w:szCs w:val="22"/>
        </w:rPr>
        <w:t xml:space="preserve">errors </w:t>
      </w:r>
      <w:r w:rsidR="004E479F">
        <w:rPr>
          <w:sz w:val="20"/>
          <w:szCs w:val="22"/>
        </w:rPr>
        <w:t xml:space="preserve">thrown by the program or </w:t>
      </w:r>
      <w:r w:rsidRPr="004E479F">
        <w:rPr>
          <w:sz w:val="20"/>
          <w:szCs w:val="22"/>
        </w:rPr>
        <w:t>from the game’s logic or code</w:t>
      </w:r>
      <w:r w:rsidR="004E479F">
        <w:rPr>
          <w:sz w:val="20"/>
          <w:szCs w:val="22"/>
        </w:rPr>
        <w:t xml:space="preserve"> </w:t>
      </w:r>
      <w:r w:rsidRPr="004E479F">
        <w:rPr>
          <w:sz w:val="20"/>
          <w:szCs w:val="22"/>
        </w:rPr>
        <w:t>.</w:t>
      </w:r>
    </w:p>
    <w:p w14:paraId="0EEDBB60" w14:textId="77777777" w:rsidR="00C85870" w:rsidRDefault="00735866">
      <w:pPr>
        <w:pStyle w:val="Heading2"/>
      </w:pPr>
      <w:r>
        <w:t>High-Level Requirements</w:t>
      </w:r>
    </w:p>
    <w:sdt>
      <w:sdtPr>
        <w:id w:val="-510995402"/>
        <w:placeholder>
          <w:docPart w:val="9883A7C7AD4046A3B528412E382736B9"/>
        </w:placeholder>
        <w:temporary/>
        <w:showingPlcHdr/>
        <w15:appearance w15:val="hidden"/>
      </w:sdtPr>
      <w:sdtContent>
        <w:tbl>
          <w:tblPr>
            <w:tblStyle w:val="TipTable"/>
            <w:tblW w:w="5000" w:type="pct"/>
            <w:tblLook w:val="04A0" w:firstRow="1" w:lastRow="0" w:firstColumn="1" w:lastColumn="0" w:noHBand="0" w:noVBand="1"/>
          </w:tblPr>
          <w:tblGrid>
            <w:gridCol w:w="577"/>
            <w:gridCol w:w="8783"/>
          </w:tblGrid>
          <w:tr w:rsidR="00C85870" w14:paraId="79628AF9" w14:textId="77777777">
            <w:tc>
              <w:tcPr>
                <w:cnfStyle w:val="001000000000" w:firstRow="0" w:lastRow="0" w:firstColumn="1" w:lastColumn="0" w:oddVBand="0" w:evenVBand="0" w:oddHBand="0" w:evenHBand="0" w:firstRowFirstColumn="0" w:firstRowLastColumn="0" w:lastRowFirstColumn="0" w:lastRowLastColumn="0"/>
                <w:tcW w:w="308" w:type="pct"/>
              </w:tcPr>
              <w:p w14:paraId="513A050D" w14:textId="77777777" w:rsidR="00C85870" w:rsidRDefault="00735866">
                <w:r>
                  <w:rPr>
                    <w:noProof/>
                    <w:lang w:val="en-CA" w:eastAsia="en-CA"/>
                  </w:rPr>
                  <mc:AlternateContent>
                    <mc:Choice Requires="wpg">
                      <w:drawing>
                        <wp:inline distT="0" distB="0" distL="0" distR="0" wp14:anchorId="1046D0BE" wp14:editId="07C2B336">
                          <wp:extent cx="141605" cy="141605"/>
                          <wp:effectExtent l="0" t="0" r="0" b="0"/>
                          <wp:docPr id="16"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 name="Freeform 18"/>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DB8FF31"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GzqUHt3CAAAMCgAAA4AAAAAAAAAAAAA&#10;AAAALgIAAGRycy9lMm9Eb2MueG1sUEsBAi0AFAAGAAgAAAAhAAXiDD3ZAAAAAwEAAA8AAAAAAAAA&#10;AAAAAAAA0QoAAGRycy9kb3ducmV2LnhtbFBLBQYAAAAABAAEAPMAAADXCwAAAAA=&#10;">
                          <v:rect id="Rectangle 17"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" fillcolor="#5b9bd5 [3204]" stroked="f" strokeweight="0"/>
                          <v:shape id="Freeform 18"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9E09FE3" w14:textId="77777777" w:rsidR="00C85870" w:rsidRDefault="00735866">
                <w:pPr>
                  <w:pStyle w:val="TipText"/>
                  <w:cnfStyle w:val="000000000000" w:firstRow="0" w:lastRow="0" w:firstColumn="0" w:lastColumn="0" w:oddVBand="0" w:evenVBand="0" w:oddHBand="0" w:evenHBand="0" w:firstRowFirstColumn="0" w:firstRowLastColumn="0" w:lastRowFirstColumn="0" w:lastRowLastColumn="0"/>
                </w:pPr>
                <w:r>
                  <w:t>[Describe the high level requirements for the project. For example:]</w:t>
                </w:r>
              </w:p>
            </w:tc>
          </w:tr>
        </w:tbl>
        <w:p w14:paraId="547A658C" w14:textId="77777777" w:rsidR="00C85870" w:rsidRDefault="00000000">
          <w:pPr>
            <w:pStyle w:val="NoSpacing"/>
          </w:pPr>
        </w:p>
      </w:sdtContent>
    </w:sdt>
    <w:p w14:paraId="0793F5B4" w14:textId="441AA303" w:rsidR="00C85870" w:rsidRDefault="0073326A">
      <w:pPr>
        <w:pStyle w:val="ListBullet"/>
      </w:pPr>
      <w:r>
        <w:t xml:space="preserve">Ability for each player to register with the </w:t>
      </w:r>
      <w:r w:rsidR="00992CB3">
        <w:t>game.</w:t>
      </w:r>
    </w:p>
    <w:p w14:paraId="5245AD91" w14:textId="1870781C" w:rsidR="00C85870" w:rsidRDefault="0073326A">
      <w:pPr>
        <w:pStyle w:val="ListBullet"/>
      </w:pPr>
      <w:r>
        <w:t xml:space="preserve">Ability for the game to communicate a win or </w:t>
      </w:r>
      <w:r w:rsidR="00992CB3">
        <w:t>loss.</w:t>
      </w:r>
    </w:p>
    <w:p w14:paraId="56206FD6" w14:textId="69A8F9F9" w:rsidR="00C85870" w:rsidRDefault="00735866">
      <w:pPr>
        <w:pStyle w:val="ListBullet"/>
      </w:pPr>
      <w:r>
        <w:t xml:space="preserve">Ability </w:t>
      </w:r>
      <w:r w:rsidR="0073326A">
        <w:t xml:space="preserve">for players to know their status (score) at all </w:t>
      </w:r>
      <w:r w:rsidR="00992CB3">
        <w:t>times.</w:t>
      </w:r>
    </w:p>
    <w:p w14:paraId="5DEBD260" w14:textId="55059A95" w:rsidR="00C030AF" w:rsidRDefault="00C030AF" w:rsidP="00C030AF">
      <w:pPr>
        <w:pStyle w:val="ListBullet"/>
      </w:pPr>
      <w:r>
        <w:t xml:space="preserve">Ability </w:t>
      </w:r>
      <w:r>
        <w:t>to</w:t>
      </w:r>
      <w:r>
        <w:t xml:space="preserve"> </w:t>
      </w:r>
      <w:r>
        <w:t>draw more cards by player</w:t>
      </w:r>
    </w:p>
    <w:p w14:paraId="3AF28537" w14:textId="54160AA6" w:rsidR="00C030AF" w:rsidRDefault="00C030AF" w:rsidP="00C030AF">
      <w:pPr>
        <w:pStyle w:val="ListBullet"/>
      </w:pPr>
      <w:r>
        <w:t xml:space="preserve">Ability </w:t>
      </w:r>
      <w:r>
        <w:t>to play another round of the game</w:t>
      </w:r>
      <w:r>
        <w:t>.</w:t>
      </w:r>
    </w:p>
    <w:p w14:paraId="356F4E9E" w14:textId="77777777" w:rsidR="00C85870" w:rsidRDefault="00735866">
      <w:pPr>
        <w:pStyle w:val="Heading2"/>
      </w:pPr>
      <w:r>
        <w:t>Implementation Plan</w:t>
      </w:r>
    </w:p>
    <w:p w14:paraId="70A2AF9F" w14:textId="66670334" w:rsidR="00992CB3" w:rsidRPr="004E479F" w:rsidRDefault="0073326A">
      <w:pPr>
        <w:rPr>
          <w:b/>
          <w:bCs/>
        </w:rPr>
      </w:pPr>
      <w:r w:rsidRPr="004E479F">
        <w:rPr>
          <w:b/>
          <w:bCs/>
        </w:rPr>
        <w:t xml:space="preserve">Include your Git repository URL here </w:t>
      </w:r>
      <w:r w:rsidR="00992CB3" w:rsidRPr="004E479F">
        <w:rPr>
          <w:b/>
          <w:bCs/>
        </w:rPr>
        <w:t>:</w:t>
      </w:r>
    </w:p>
    <w:p w14:paraId="652EE2C3" w14:textId="014434E0" w:rsidR="004E479F" w:rsidRDefault="00000000">
      <w:hyperlink r:id="rId9" w:history="1">
        <w:r w:rsidR="004E479F" w:rsidRPr="009E4832">
          <w:rPr>
            <w:rStyle w:val="Hyperlink"/>
          </w:rPr>
          <w:t>https://github.com/radadime/CourseProject.git</w:t>
        </w:r>
      </w:hyperlink>
    </w:p>
    <w:p w14:paraId="14BB0978" w14:textId="1C7AEBFB" w:rsidR="00992CB3" w:rsidRPr="004E479F" w:rsidRDefault="0073326A">
      <w:pPr>
        <w:rPr>
          <w:b/>
          <w:bCs/>
        </w:rPr>
      </w:pPr>
      <w:r w:rsidRPr="004E479F">
        <w:rPr>
          <w:b/>
          <w:bCs/>
        </w:rPr>
        <w:t>brief description of the expected use (</w:t>
      </w:r>
      <w:r w:rsidR="002D370C" w:rsidRPr="004E479F">
        <w:rPr>
          <w:b/>
          <w:bCs/>
        </w:rPr>
        <w:t>i.e.,</w:t>
      </w:r>
      <w:r w:rsidRPr="004E479F">
        <w:rPr>
          <w:b/>
          <w:bCs/>
        </w:rPr>
        <w:t xml:space="preserve"> each developer checks in code at the end of each day/week).</w:t>
      </w:r>
    </w:p>
    <w:p w14:paraId="554F6B4E" w14:textId="0B88ACD4" w:rsidR="004E479F" w:rsidRPr="007B15B6" w:rsidRDefault="004E479F" w:rsidP="004E479F">
      <w:pPr>
        <w:rPr>
          <w:sz w:val="20"/>
        </w:rPr>
      </w:pPr>
      <w:r w:rsidRPr="007B15B6">
        <w:rPr>
          <w:sz w:val="20"/>
        </w:rPr>
        <w:t xml:space="preserve">Each completed milestone will be achieved by using GITHUB, where team members can access and contribute their assigned parts to the project to update the base code. GitHub’s version control will help patch any bugs as each member updates the code to seamless put all the parts together. </w:t>
      </w:r>
    </w:p>
    <w:p w14:paraId="0A27D021" w14:textId="6EF5C569" w:rsidR="00C85870" w:rsidRPr="00DF115A" w:rsidRDefault="00DF115A">
      <w:pPr>
        <w:rPr>
          <w:b/>
          <w:bCs/>
          <w:sz w:val="20"/>
          <w:szCs w:val="22"/>
        </w:rPr>
      </w:pPr>
      <w:r w:rsidRPr="00DF115A">
        <w:rPr>
          <w:sz w:val="20"/>
          <w:szCs w:val="22"/>
        </w:rPr>
        <w:t xml:space="preserve">Version control documents are also going to be saved </w:t>
      </w:r>
      <w:r>
        <w:rPr>
          <w:sz w:val="20"/>
          <w:szCs w:val="22"/>
        </w:rPr>
        <w:t xml:space="preserve">and used by developers/ group members to check in on each version of the code and </w:t>
      </w:r>
      <w:r w:rsidRPr="00DF115A">
        <w:rPr>
          <w:sz w:val="20"/>
          <w:szCs w:val="22"/>
        </w:rPr>
        <w:t xml:space="preserve">with the specified updates to the code at every milestone and deadline. Word files </w:t>
      </w:r>
      <w:r>
        <w:rPr>
          <w:sz w:val="20"/>
          <w:szCs w:val="22"/>
        </w:rPr>
        <w:t xml:space="preserve">used </w:t>
      </w:r>
      <w:r w:rsidRPr="00DF115A">
        <w:rPr>
          <w:sz w:val="20"/>
          <w:szCs w:val="22"/>
        </w:rPr>
        <w:t xml:space="preserve">are stored to save the team contract, and the Design document in the own separate folder/directory. The team will </w:t>
      </w:r>
      <w:r>
        <w:rPr>
          <w:sz w:val="20"/>
          <w:szCs w:val="22"/>
        </w:rPr>
        <w:t xml:space="preserve">also </w:t>
      </w:r>
      <w:r w:rsidRPr="00DF115A">
        <w:rPr>
          <w:sz w:val="20"/>
          <w:szCs w:val="22"/>
        </w:rPr>
        <w:t>be using V</w:t>
      </w:r>
      <w:r>
        <w:rPr>
          <w:sz w:val="20"/>
          <w:szCs w:val="22"/>
        </w:rPr>
        <w:t>isual Paradigm</w:t>
      </w:r>
      <w:r w:rsidRPr="00DF115A">
        <w:rPr>
          <w:sz w:val="20"/>
          <w:szCs w:val="22"/>
        </w:rPr>
        <w:t xml:space="preserve"> </w:t>
      </w:r>
      <w:r>
        <w:rPr>
          <w:sz w:val="20"/>
          <w:szCs w:val="22"/>
        </w:rPr>
        <w:t xml:space="preserve">and </w:t>
      </w:r>
      <w:r w:rsidRPr="00DF115A">
        <w:rPr>
          <w:sz w:val="20"/>
          <w:szCs w:val="22"/>
        </w:rPr>
        <w:t xml:space="preserve">NetBeans </w:t>
      </w:r>
      <w:r>
        <w:rPr>
          <w:sz w:val="20"/>
          <w:szCs w:val="22"/>
        </w:rPr>
        <w:t xml:space="preserve">IDE </w:t>
      </w:r>
      <w:r w:rsidRPr="00DF115A">
        <w:rPr>
          <w:sz w:val="20"/>
          <w:szCs w:val="22"/>
        </w:rPr>
        <w:t xml:space="preserve">to complete </w:t>
      </w:r>
      <w:r>
        <w:rPr>
          <w:sz w:val="20"/>
          <w:szCs w:val="22"/>
        </w:rPr>
        <w:t>the current phase of this project’s deliverable</w:t>
      </w:r>
      <w:r w:rsidRPr="00DF115A">
        <w:rPr>
          <w:sz w:val="20"/>
          <w:szCs w:val="22"/>
        </w:rPr>
        <w:t xml:space="preserve">. </w:t>
      </w:r>
    </w:p>
    <w:p w14:paraId="1CD7E7E8" w14:textId="77777777" w:rsidR="00C85870" w:rsidRDefault="0073326A">
      <w:pPr>
        <w:pStyle w:val="Heading2"/>
      </w:pPr>
      <w:r>
        <w:t>Design Considerations</w:t>
      </w:r>
    </w:p>
    <w:p w14:paraId="3786B6E3" w14:textId="77777777" w:rsidR="00FE33C3" w:rsidRDefault="008573C8">
      <w:r>
        <w:t xml:space="preserve">Talk about how the current code is structured as it relates to the following OO principles. </w:t>
      </w:r>
    </w:p>
    <w:p w14:paraId="21E8624F" w14:textId="67976EE8" w:rsidR="00C85870" w:rsidRDefault="008573C8">
      <w:r>
        <w:t>Each principle should have 2 or 3 specific examples from the base code or your intended additional cod</w:t>
      </w:r>
      <w:r w:rsidR="006C207D">
        <w:t>e (i.e. potential for improvement).</w:t>
      </w:r>
    </w:p>
    <w:p w14:paraId="79F9F613" w14:textId="1328D1D3" w:rsidR="002D370C" w:rsidRDefault="002D370C" w:rsidP="0058213A">
      <w:r>
        <w:t>Card abstract class</w:t>
      </w:r>
      <w:r w:rsidR="0058213A">
        <w:t xml:space="preserve"> is used to promote </w:t>
      </w:r>
      <w:r w:rsidR="0058213A" w:rsidRPr="0058213A">
        <w:rPr>
          <w:i/>
          <w:iCs/>
        </w:rPr>
        <w:t>loose coupling</w:t>
      </w:r>
      <w:r w:rsidR="0058213A">
        <w:t xml:space="preserve"> to ensure </w:t>
      </w:r>
      <w:r w:rsidR="0058213A">
        <w:t xml:space="preserve">details of implementation </w:t>
      </w:r>
      <w:r w:rsidR="00C030AF">
        <w:t>are</w:t>
      </w:r>
      <w:r w:rsidR="0058213A">
        <w:t xml:space="preserve"> encapsulated and hidden from the</w:t>
      </w:r>
      <w:r w:rsidR="0058213A">
        <w:t xml:space="preserve"> </w:t>
      </w:r>
      <w:r w:rsidR="00426FE8">
        <w:t xml:space="preserve">whichever </w:t>
      </w:r>
      <w:r w:rsidR="0058213A">
        <w:t>user</w:t>
      </w:r>
      <w:r w:rsidR="00426FE8">
        <w:t>s</w:t>
      </w:r>
      <w:r w:rsidR="0058213A">
        <w:t xml:space="preserve"> of the class</w:t>
      </w:r>
      <w:r w:rsidR="00426FE8">
        <w:t>.</w:t>
      </w:r>
    </w:p>
    <w:p w14:paraId="672622DB" w14:textId="4DE4BCAC" w:rsidR="002D370C" w:rsidRDefault="00C030AF">
      <w:r>
        <w:t>Player class will utilize the delegation principle to call to methods from PlayingCard class, this ensure future flexibility and will be easier on maintenance of the code .</w:t>
      </w:r>
    </w:p>
    <w:p w14:paraId="7E371CEA" w14:textId="49200462" w:rsidR="002D370C" w:rsidRDefault="002D370C">
      <w:r>
        <w:t>PlayingCard class</w:t>
      </w:r>
      <w:r w:rsidR="00426FE8">
        <w:t xml:space="preserve"> has private modifiers on both Rank and Suit to encapsulate the fields.  </w:t>
      </w:r>
    </w:p>
    <w:p w14:paraId="76FAD83F" w14:textId="3F62C88E" w:rsidR="008573C8" w:rsidRDefault="008573C8" w:rsidP="00C030AF">
      <w:pPr>
        <w:pStyle w:val="ListParagraph"/>
      </w:pPr>
    </w:p>
    <w:sectPr w:rsidR="008573C8">
      <w:headerReference w:type="default" r:id="rId10"/>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C38F2" w14:textId="77777777" w:rsidR="002C4092" w:rsidRDefault="002C4092">
      <w:pPr>
        <w:spacing w:after="0" w:line="240" w:lineRule="auto"/>
      </w:pPr>
      <w:r>
        <w:separator/>
      </w:r>
    </w:p>
  </w:endnote>
  <w:endnote w:type="continuationSeparator" w:id="0">
    <w:p w14:paraId="24ACAB89" w14:textId="77777777" w:rsidR="002C4092" w:rsidRDefault="002C40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5CAB2" w14:textId="77777777" w:rsidR="002C4092" w:rsidRDefault="002C4092">
      <w:pPr>
        <w:spacing w:after="0" w:line="240" w:lineRule="auto"/>
      </w:pPr>
      <w:r>
        <w:separator/>
      </w:r>
    </w:p>
  </w:footnote>
  <w:footnote w:type="continuationSeparator" w:id="0">
    <w:p w14:paraId="06CE614C" w14:textId="77777777" w:rsidR="002C4092" w:rsidRDefault="002C40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9544D" w14:textId="77777777" w:rsidR="00C85870" w:rsidRDefault="00735866">
    <w:pPr>
      <w:pStyle w:val="Header"/>
    </w:pPr>
    <w:r>
      <w:rPr>
        <w:noProof/>
        <w:lang w:val="en-CA" w:eastAsia="en-CA"/>
      </w:rPr>
      <mc:AlternateContent>
        <mc:Choice Requires="wps">
          <w:drawing>
            <wp:anchor distT="0" distB="0" distL="114300" distR="114300" simplePos="0" relativeHeight="251659264" behindDoc="0" locked="0" layoutInCell="1" allowOverlap="1" wp14:anchorId="52E86ADA" wp14:editId="39581951">
              <wp:simplePos x="0" y="0"/>
              <wp:positionH relativeFrom="leftMargin">
                <wp:align>right</wp:align>
              </wp:positionH>
              <wp:positionV relativeFrom="bottomMargin">
                <wp:posOffset>0</wp:posOffset>
              </wp:positionV>
              <wp:extent cx="339090" cy="182880"/>
              <wp:effectExtent l="0" t="0" r="3810" b="11430"/>
              <wp:wrapNone/>
              <wp:docPr id="22" name="Text Box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D01664" w14:textId="77777777" w:rsidR="00C85870" w:rsidRDefault="00735866">
                          <w:pPr>
                            <w:pStyle w:val="Footer"/>
                          </w:pPr>
                          <w:r>
                            <w:fldChar w:fldCharType="begin"/>
                          </w:r>
                          <w:r>
                            <w:instrText xml:space="preserve"> PAGE   \* MERGEFORMAT </w:instrText>
                          </w:r>
                          <w:r>
                            <w:fldChar w:fldCharType="separate"/>
                          </w:r>
                          <w:r w:rsidR="003D7E0D">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2E86ADA" id="_x0000_t202" coordsize="21600,21600" o:spt="202" path="m,l,21600r21600,l21600,xe">
              <v:stroke joinstyle="miter"/>
              <v:path gradientshapeok="t" o:connecttype="rect"/>
            </v:shapetype>
            <v:shape id="Text Box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" filled="f" stroked="f" strokeweight=".5pt">
              <v:textbox style="mso-fit-shape-to-text:t" inset="0,0,0,0">
                <w:txbxContent>
                  <w:p w14:paraId="03D01664" w14:textId="77777777" w:rsidR="00C85870" w:rsidRDefault="00735866">
                    <w:pPr>
                      <w:pStyle w:val="Footer"/>
                    </w:pPr>
                    <w:r>
                      <w:fldChar w:fldCharType="begin"/>
                    </w:r>
                    <w:r>
                      <w:instrText xml:space="preserve"> PAGE   \* MERGEFORMAT </w:instrText>
                    </w:r>
                    <w:r>
                      <w:fldChar w:fldCharType="separate"/>
                    </w:r>
                    <w:r w:rsidR="003D7E0D">
                      <w:t>1</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A9482E"/>
    <w:multiLevelType w:val="hybridMultilevel"/>
    <w:tmpl w:val="943E8E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8539428">
    <w:abstractNumId w:val="0"/>
  </w:num>
  <w:num w:numId="2" w16cid:durableId="867527196">
    <w:abstractNumId w:val="3"/>
  </w:num>
  <w:num w:numId="3" w16cid:durableId="838692363">
    <w:abstractNumId w:val="3"/>
    <w:lvlOverride w:ilvl="0">
      <w:startOverride w:val="1"/>
    </w:lvlOverride>
  </w:num>
  <w:num w:numId="4" w16cid:durableId="2115246012">
    <w:abstractNumId w:val="1"/>
  </w:num>
  <w:num w:numId="5" w16cid:durableId="14813128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26A"/>
    <w:rsid w:val="000D3D56"/>
    <w:rsid w:val="00162F72"/>
    <w:rsid w:val="002C4092"/>
    <w:rsid w:val="002D370C"/>
    <w:rsid w:val="003A2CE9"/>
    <w:rsid w:val="003D7E0D"/>
    <w:rsid w:val="00426FE8"/>
    <w:rsid w:val="00465985"/>
    <w:rsid w:val="004E479F"/>
    <w:rsid w:val="004E7B30"/>
    <w:rsid w:val="0058213A"/>
    <w:rsid w:val="005A7B7A"/>
    <w:rsid w:val="00643377"/>
    <w:rsid w:val="0068076C"/>
    <w:rsid w:val="006C207D"/>
    <w:rsid w:val="0073326A"/>
    <w:rsid w:val="00735866"/>
    <w:rsid w:val="00755B2C"/>
    <w:rsid w:val="007B15B6"/>
    <w:rsid w:val="007C2EA0"/>
    <w:rsid w:val="008450E7"/>
    <w:rsid w:val="008573C8"/>
    <w:rsid w:val="00992CB3"/>
    <w:rsid w:val="00B32F65"/>
    <w:rsid w:val="00B33893"/>
    <w:rsid w:val="00B54F5A"/>
    <w:rsid w:val="00BD028E"/>
    <w:rsid w:val="00C030AF"/>
    <w:rsid w:val="00C237EA"/>
    <w:rsid w:val="00C85870"/>
    <w:rsid w:val="00CD049B"/>
    <w:rsid w:val="00DF115A"/>
    <w:rsid w:val="00E97247"/>
    <w:rsid w:val="00F82DAB"/>
    <w:rsid w:val="00FE3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AD983"/>
  <w15:chartTrackingRefBased/>
  <w15:docId w15:val="{A55470D4-7C0E-47D9-8306-88BBEF587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pPr>
      <w:keepNext/>
      <w:keepLines/>
      <w:numPr>
        <w:numId w:val="4"/>
      </w:numPr>
      <w:spacing w:before="360" w:after="120" w:line="240" w:lineRule="auto"/>
      <w:outlineLvl w:val="1"/>
    </w:pPr>
    <w:rPr>
      <w:b/>
      <w:bCs/>
      <w:color w:val="5B9BD5"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itleChar">
    <w:name w:val="Subtitle Char"/>
    <w:basedOn w:val="DefaultParagraphFont"/>
    <w:link w:val="Subtitle"/>
    <w:uiPriority w:val="11"/>
    <w:rPr>
      <w:b/>
      <w:bCs/>
      <w:color w:val="5B9BD5" w:themeColor="accent1"/>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paragraph" w:styleId="ListParagraph">
    <w:name w:val="List Paragraph"/>
    <w:basedOn w:val="Normal"/>
    <w:uiPriority w:val="34"/>
    <w:unhideWhenUsed/>
    <w:qFormat/>
    <w:rsid w:val="008573C8"/>
    <w:pPr>
      <w:ind w:left="720"/>
      <w:contextualSpacing/>
    </w:pPr>
  </w:style>
  <w:style w:type="character" w:customStyle="1" w:styleId="hgkelc">
    <w:name w:val="hgkelc"/>
    <w:basedOn w:val="DefaultParagraphFont"/>
    <w:rsid w:val="00E97247"/>
  </w:style>
  <w:style w:type="character" w:customStyle="1" w:styleId="blob-code-inner">
    <w:name w:val="blob-code-inner"/>
    <w:basedOn w:val="DefaultParagraphFont"/>
    <w:rsid w:val="000D3D56"/>
  </w:style>
  <w:style w:type="character" w:customStyle="1" w:styleId="pl-c1">
    <w:name w:val="pl-c1"/>
    <w:basedOn w:val="DefaultParagraphFont"/>
    <w:rsid w:val="000D3D56"/>
  </w:style>
  <w:style w:type="character" w:styleId="Hyperlink">
    <w:name w:val="Hyperlink"/>
    <w:basedOn w:val="DefaultParagraphFont"/>
    <w:uiPriority w:val="99"/>
    <w:unhideWhenUsed/>
    <w:rsid w:val="004E479F"/>
    <w:rPr>
      <w:color w:val="40ACD1" w:themeColor="hyperlink"/>
      <w:u w:val="single"/>
    </w:rPr>
  </w:style>
  <w:style w:type="character" w:styleId="UnresolvedMention">
    <w:name w:val="Unresolved Mention"/>
    <w:basedOn w:val="DefaultParagraphFont"/>
    <w:uiPriority w:val="99"/>
    <w:semiHidden/>
    <w:unhideWhenUsed/>
    <w:rsid w:val="004E47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github.com/radadime/CourseProject.gi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cye\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883A7C7AD4046A3B528412E382736B9"/>
        <w:category>
          <w:name w:val="General"/>
          <w:gallery w:val="placeholder"/>
        </w:category>
        <w:types>
          <w:type w:val="bbPlcHdr"/>
        </w:types>
        <w:behaviors>
          <w:behavior w:val="content"/>
        </w:behaviors>
        <w:guid w:val="{6B52BBC3-C3BE-4CD1-BCE7-43A338A07C55}"/>
      </w:docPartPr>
      <w:docPartBody>
        <w:p w:rsidR="00F2160E" w:rsidRDefault="00B467E1">
          <w:pPr>
            <w:pStyle w:val="9883A7C7AD4046A3B528412E382736B9"/>
          </w:pPr>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7E1"/>
    <w:rsid w:val="008313A1"/>
    <w:rsid w:val="008702BC"/>
    <w:rsid w:val="00A11EA2"/>
    <w:rsid w:val="00B467E1"/>
    <w:rsid w:val="00C648BA"/>
    <w:rsid w:val="00F216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883A7C7AD4046A3B528412E382736B9">
    <w:name w:val="9883A7C7AD4046A3B528412E382736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85304910-1FF0-46CC-9976-BCA42C682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design).dotx</Template>
  <TotalTime>56</TotalTime>
  <Pages>2</Pages>
  <Words>758</Words>
  <Characters>4323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Elizabeth Dancy</dc:creator>
  <cp:keywords/>
  <cp:lastModifiedBy>sukan sundar</cp:lastModifiedBy>
  <cp:revision>3</cp:revision>
  <dcterms:created xsi:type="dcterms:W3CDTF">2023-06-18T00:35:00Z</dcterms:created>
  <dcterms:modified xsi:type="dcterms:W3CDTF">2023-06-18T01:28:00Z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